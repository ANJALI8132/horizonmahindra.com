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4"/>
          <w:szCs w:val="24"/>
        </w:rPr>
        <w:alias w:val="Resume Name"/>
        <w:tag w:val="Resume Name"/>
        <w:id w:val="-924265653"/>
        <w:placeholder>
          <w:docPart w:val="10FDFC0E1A2E4D10A3142E98953DECE6"/>
        </w:placeholder>
        <w:docPartList>
          <w:docPartGallery w:val="Quick Parts"/>
          <w:docPartCategory w:val=" Resume Name"/>
        </w:docPartList>
      </w:sdtPr>
      <w:sdtEndPr/>
      <w:sdtContent>
        <w:p w14:paraId="5BD901D0" w14:textId="7C737508" w:rsidR="006E6306" w:rsidRDefault="00643DBD" w:rsidP="006E6306">
          <w:pPr>
            <w:spacing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   </w:t>
          </w:r>
          <w: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drawing>
              <wp:inline distT="0" distB="0" distL="0" distR="0" wp14:anchorId="6B876E9F" wp14:editId="672BF473">
                <wp:extent cx="1380490" cy="1529862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2350" cy="1543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FD0DBBD" w14:textId="77777777" w:rsidR="00643DBD" w:rsidRDefault="00643DBD" w:rsidP="00643DBD">
          <w:pPr>
            <w:spacing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proofErr w:type="spellStart"/>
          <w:r w:rsidRPr="00411983">
            <w:rPr>
              <w:rFonts w:ascii="Times New Roman" w:hAnsi="Times New Roman" w:cs="Times New Roman"/>
              <w:b/>
              <w:bCs/>
              <w:sz w:val="28"/>
              <w:szCs w:val="28"/>
            </w:rPr>
            <w:t>Abhijith</w:t>
          </w:r>
          <w:proofErr w:type="spellEnd"/>
          <w:r w:rsidRPr="00411983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P </w:t>
          </w:r>
          <w:proofErr w:type="spellStart"/>
          <w:r w:rsidRPr="00411983">
            <w:rPr>
              <w:rFonts w:ascii="Times New Roman" w:hAnsi="Times New Roman" w:cs="Times New Roman"/>
              <w:b/>
              <w:bCs/>
              <w:sz w:val="28"/>
              <w:szCs w:val="28"/>
            </w:rPr>
            <w:t>Sadanandan</w:t>
          </w:r>
          <w:proofErr w:type="spellEnd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                                                </w:t>
          </w:r>
        </w:p>
        <w:p w14:paraId="3D4EDA6F" w14:textId="3351DF60" w:rsidR="006E6306" w:rsidRPr="001D649F" w:rsidRDefault="006E6306" w:rsidP="006E6306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gramStart"/>
          <w:r w:rsidRPr="001D649F">
            <w:rPr>
              <w:rFonts w:ascii="Times New Roman" w:hAnsi="Times New Roman" w:cs="Times New Roman"/>
              <w:sz w:val="24"/>
              <w:szCs w:val="24"/>
            </w:rPr>
            <w:t xml:space="preserve">Email </w:t>
          </w:r>
          <w:r w:rsidRPr="00632648">
            <w:rPr>
              <w:rFonts w:ascii="Times New Roman" w:hAnsi="Times New Roman" w:cs="Times New Roman"/>
              <w:sz w:val="24"/>
              <w:szCs w:val="24"/>
            </w:rPr>
            <w:t>:</w:t>
          </w:r>
          <w:proofErr w:type="gramEnd"/>
          <w:r w:rsidR="00632648" w:rsidRPr="00632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hyperlink r:id="rId11" w:history="1">
            <w:r w:rsidR="00632648" w:rsidRPr="00632648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</w:rPr>
              <w:t>abhijithgvraja@gmail.com</w:t>
            </w:r>
          </w:hyperlink>
        </w:p>
        <w:p w14:paraId="16E17506" w14:textId="77777777" w:rsidR="0032520B" w:rsidRPr="001D649F" w:rsidRDefault="006E6306" w:rsidP="006E6306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D649F">
            <w:rPr>
              <w:rFonts w:ascii="Times New Roman" w:hAnsi="Times New Roman" w:cs="Times New Roman"/>
              <w:sz w:val="24"/>
              <w:szCs w:val="24"/>
            </w:rPr>
            <w:t>Contact no: 8590301853</w:t>
          </w:r>
        </w:p>
        <w:p w14:paraId="2FBE1B97" w14:textId="18AF4471" w:rsidR="007D7B4D" w:rsidRPr="001D649F" w:rsidRDefault="007E56AD" w:rsidP="006E6306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12545ACE" w14:textId="66C77E20" w:rsidR="0032520B" w:rsidRPr="003E6BC7" w:rsidRDefault="0032520B" w:rsidP="00B606DF">
      <w:pPr>
        <w:pStyle w:val="Skill"/>
        <w:shd w:val="clear" w:color="auto" w:fill="C3D8D7" w:themeFill="accent2" w:themeFillTint="99"/>
        <w:rPr>
          <w:rFonts w:ascii="Times New Roman" w:hAnsi="Times New Roman" w:cs="Times New Roman"/>
          <w:b/>
          <w:noProof w:val="0"/>
          <w:color w:val="2F2B20" w:themeColor="text1"/>
          <w:sz w:val="28"/>
          <w:szCs w:val="28"/>
          <w:lang w:val="en-US"/>
        </w:rPr>
      </w:pPr>
      <w:r w:rsidRPr="003E6BC7">
        <w:rPr>
          <w:rFonts w:ascii="Times New Roman" w:hAnsi="Times New Roman" w:cs="Times New Roman"/>
          <w:b/>
          <w:noProof w:val="0"/>
          <w:color w:val="2F2B20" w:themeColor="text1"/>
          <w:sz w:val="28"/>
          <w:szCs w:val="28"/>
          <w:lang w:val="en-US"/>
        </w:rPr>
        <w:t>P</w:t>
      </w:r>
      <w:r w:rsidR="003E6BC7" w:rsidRPr="003E6BC7">
        <w:rPr>
          <w:rFonts w:ascii="Times New Roman" w:hAnsi="Times New Roman" w:cs="Times New Roman"/>
          <w:b/>
          <w:noProof w:val="0"/>
          <w:color w:val="2F2B20" w:themeColor="text1"/>
          <w:sz w:val="28"/>
          <w:szCs w:val="28"/>
          <w:lang w:val="en-US"/>
        </w:rPr>
        <w:t>ERSONAL DATA</w:t>
      </w:r>
    </w:p>
    <w:p w14:paraId="492C5026" w14:textId="77777777" w:rsidR="0032520B" w:rsidRPr="001D649F" w:rsidRDefault="0032520B" w:rsidP="0032520B">
      <w:pPr>
        <w:pStyle w:val="Skill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1D649F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Date of birth: 06/10/1992</w:t>
      </w:r>
    </w:p>
    <w:p w14:paraId="440BAE4D" w14:textId="77777777" w:rsidR="0032520B" w:rsidRPr="001D649F" w:rsidRDefault="0032520B" w:rsidP="0032520B">
      <w:pPr>
        <w:pStyle w:val="Skill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1D649F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Gender: Male</w:t>
      </w:r>
    </w:p>
    <w:p w14:paraId="0F2A9A6A" w14:textId="48F41C41" w:rsidR="0032520B" w:rsidRDefault="0032520B" w:rsidP="0032520B">
      <w:pPr>
        <w:pStyle w:val="Skill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1D649F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Father: </w:t>
      </w:r>
      <w:proofErr w:type="spellStart"/>
      <w:r w:rsidRPr="001D649F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Sadanandan</w:t>
      </w:r>
      <w:proofErr w:type="spellEnd"/>
      <w:r w:rsidRPr="001D649F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P M</w:t>
      </w:r>
    </w:p>
    <w:p w14:paraId="04EF4C08" w14:textId="4DAF082B" w:rsidR="00643DBD" w:rsidRPr="001D649F" w:rsidRDefault="00643DBD" w:rsidP="00643D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Address:</w:t>
      </w:r>
      <w:r w:rsidRPr="00643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49F">
        <w:rPr>
          <w:rFonts w:ascii="Times New Roman" w:hAnsi="Times New Roman" w:cs="Times New Roman"/>
          <w:sz w:val="24"/>
          <w:szCs w:val="24"/>
        </w:rPr>
        <w:t>Parackal</w:t>
      </w:r>
      <w:proofErr w:type="spellEnd"/>
      <w:r w:rsidRPr="001D649F">
        <w:rPr>
          <w:rFonts w:ascii="Times New Roman" w:hAnsi="Times New Roman" w:cs="Times New Roman"/>
          <w:sz w:val="24"/>
          <w:szCs w:val="24"/>
        </w:rPr>
        <w:t xml:space="preserve"> House</w:t>
      </w:r>
    </w:p>
    <w:p w14:paraId="6B4492A4" w14:textId="3DD28E1F" w:rsidR="00643DBD" w:rsidRPr="001D649F" w:rsidRDefault="00643DBD" w:rsidP="00643D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1D649F">
        <w:rPr>
          <w:rFonts w:ascii="Times New Roman" w:hAnsi="Times New Roman" w:cs="Times New Roman"/>
          <w:sz w:val="24"/>
          <w:szCs w:val="24"/>
        </w:rPr>
        <w:t>Chakkupallam</w:t>
      </w:r>
      <w:proofErr w:type="spellEnd"/>
      <w:r w:rsidRPr="001D6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49F">
        <w:rPr>
          <w:rFonts w:ascii="Times New Roman" w:hAnsi="Times New Roman" w:cs="Times New Roman"/>
          <w:sz w:val="24"/>
          <w:szCs w:val="24"/>
        </w:rPr>
        <w:t>p.o</w:t>
      </w:r>
      <w:proofErr w:type="spellEnd"/>
    </w:p>
    <w:p w14:paraId="57ECB690" w14:textId="562FAA7E" w:rsidR="00643DBD" w:rsidRPr="001D649F" w:rsidRDefault="00643DBD" w:rsidP="00643DBD">
      <w:pPr>
        <w:pStyle w:val="Skill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D649F">
        <w:rPr>
          <w:rFonts w:ascii="Times New Roman" w:hAnsi="Times New Roman" w:cs="Times New Roman"/>
          <w:sz w:val="24"/>
          <w:szCs w:val="24"/>
        </w:rPr>
        <w:t>Kumily , Idukki</w:t>
      </w:r>
    </w:p>
    <w:p w14:paraId="30A0A8FB" w14:textId="70729132" w:rsidR="0032520B" w:rsidRPr="001D649F" w:rsidRDefault="0032520B" w:rsidP="0032520B">
      <w:pPr>
        <w:pStyle w:val="Skill"/>
        <w:rPr>
          <w:rFonts w:ascii="Times New Roman" w:hAnsi="Times New Roman" w:cs="Times New Roman"/>
          <w:bCs/>
          <w:noProof w:val="0"/>
          <w:color w:val="675E47" w:themeColor="text2"/>
          <w:sz w:val="24"/>
          <w:szCs w:val="24"/>
          <w:u w:val="single"/>
          <w:lang w:val="en-US"/>
        </w:rPr>
      </w:pPr>
      <w:r w:rsidRPr="001D649F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Nationality: Indian</w:t>
      </w:r>
    </w:p>
    <w:p w14:paraId="02170ACF" w14:textId="77777777" w:rsidR="0032520B" w:rsidRPr="001D649F" w:rsidRDefault="0032520B" w:rsidP="0032520B">
      <w:pPr>
        <w:pStyle w:val="Skill"/>
        <w:rPr>
          <w:rFonts w:ascii="Times New Roman" w:hAnsi="Times New Roman" w:cs="Times New Roman"/>
          <w:b/>
          <w:noProof w:val="0"/>
          <w:color w:val="675E47" w:themeColor="text2"/>
          <w:sz w:val="24"/>
          <w:szCs w:val="24"/>
          <w:u w:val="single"/>
          <w:lang w:val="en-US"/>
        </w:rPr>
      </w:pPr>
    </w:p>
    <w:p w14:paraId="2B352C06" w14:textId="7C43F948" w:rsidR="007D7B4D" w:rsidRPr="001D649F" w:rsidRDefault="006E6306" w:rsidP="00B606DF">
      <w:pPr>
        <w:pStyle w:val="Skill"/>
        <w:shd w:val="clear" w:color="auto" w:fill="C3D8D7" w:themeFill="accent2" w:themeFillTint="99"/>
        <w:rPr>
          <w:rFonts w:ascii="Times New Roman" w:hAnsi="Times New Roman" w:cs="Times New Roman"/>
          <w:b/>
          <w:bCs/>
          <w:noProof w:val="0"/>
          <w:color w:val="2F2B20" w:themeColor="text1"/>
          <w:sz w:val="28"/>
          <w:szCs w:val="28"/>
          <w:u w:val="single"/>
          <w:lang w:val="en-US"/>
        </w:rPr>
      </w:pPr>
      <w:r w:rsidRPr="001D649F">
        <w:rPr>
          <w:rFonts w:ascii="Times New Roman" w:hAnsi="Times New Roman" w:cs="Times New Roman"/>
          <w:b/>
          <w:bCs/>
          <w:color w:val="2F2B20" w:themeColor="text1"/>
          <w:sz w:val="28"/>
          <w:szCs w:val="28"/>
        </w:rPr>
        <w:t>CAREER OBJECTIVE</w:t>
      </w:r>
    </w:p>
    <w:p w14:paraId="31E6B68D" w14:textId="3F4BF199" w:rsidR="007D7B4D" w:rsidRPr="001D649F" w:rsidRDefault="006E6306">
      <w:pPr>
        <w:rPr>
          <w:rFonts w:ascii="Times New Roman" w:hAnsi="Times New Roman" w:cs="Times New Roman"/>
          <w:sz w:val="24"/>
          <w:szCs w:val="24"/>
        </w:rPr>
      </w:pPr>
      <w:r w:rsidRPr="001D649F">
        <w:rPr>
          <w:rFonts w:ascii="Times New Roman" w:hAnsi="Times New Roman" w:cs="Times New Roman"/>
          <w:sz w:val="24"/>
          <w:szCs w:val="24"/>
        </w:rPr>
        <w:t xml:space="preserve">Contribute to the success and growth of organization being positive catalyst and essential ingredient in growth process by using my innovative acumen and technical expertise in pursuit of excellence. </w:t>
      </w:r>
    </w:p>
    <w:p w14:paraId="7AF606ED" w14:textId="7E1D3F95" w:rsidR="007D7B4D" w:rsidRPr="001D649F" w:rsidRDefault="0032520B" w:rsidP="00B606DF">
      <w:pPr>
        <w:pStyle w:val="SectionHeading"/>
        <w:shd w:val="clear" w:color="auto" w:fill="C3D8D7" w:themeFill="accent2" w:themeFillTint="99"/>
        <w:rPr>
          <w:rFonts w:ascii="Times New Roman" w:hAnsi="Times New Roman" w:cs="Times New Roman"/>
          <w:color w:val="2F2B20" w:themeColor="text1"/>
          <w:sz w:val="28"/>
        </w:rPr>
      </w:pPr>
      <w:r w:rsidRPr="001D649F">
        <w:rPr>
          <w:rFonts w:ascii="Times New Roman" w:hAnsi="Times New Roman" w:cs="Times New Roman"/>
          <w:color w:val="2F2B20" w:themeColor="text1"/>
          <w:sz w:val="28"/>
        </w:rPr>
        <w:t>EDUCATION</w:t>
      </w:r>
    </w:p>
    <w:p w14:paraId="7B4A5834" w14:textId="0CC485FC" w:rsidR="001D649F" w:rsidRPr="003E6BC7" w:rsidRDefault="001D649F" w:rsidP="001D649F">
      <w:pPr>
        <w:pStyle w:val="ListParagraph"/>
        <w:numPr>
          <w:ilvl w:val="0"/>
          <w:numId w:val="7"/>
        </w:numPr>
        <w:spacing w:line="259" w:lineRule="auto"/>
        <w:rPr>
          <w:rFonts w:ascii="Times New Roman" w:eastAsia="MS Mincho" w:hAnsi="Times New Roman" w:cs="Times New Roman"/>
          <w:color w:val="2F2B20" w:themeColor="text1"/>
          <w:sz w:val="24"/>
          <w:szCs w:val="24"/>
        </w:rPr>
      </w:pPr>
      <w:r w:rsidRPr="003E6BC7">
        <w:rPr>
          <w:rFonts w:ascii="Times New Roman" w:eastAsia="MS Mincho" w:hAnsi="Times New Roman" w:cs="Times New Roman"/>
          <w:color w:val="2F2B20" w:themeColor="text1"/>
          <w:sz w:val="24"/>
          <w:szCs w:val="24"/>
        </w:rPr>
        <w:t xml:space="preserve">SSLC (G.V Raja sports school, </w:t>
      </w:r>
      <w:proofErr w:type="spellStart"/>
      <w:r w:rsidRPr="003E6BC7">
        <w:rPr>
          <w:rFonts w:ascii="Times New Roman" w:eastAsia="MS Mincho" w:hAnsi="Times New Roman" w:cs="Times New Roman"/>
          <w:color w:val="2F2B20" w:themeColor="text1"/>
          <w:sz w:val="24"/>
          <w:szCs w:val="24"/>
        </w:rPr>
        <w:t>tvm</w:t>
      </w:r>
      <w:proofErr w:type="spellEnd"/>
      <w:r w:rsidRPr="003E6BC7">
        <w:rPr>
          <w:rFonts w:ascii="Times New Roman" w:eastAsia="MS Mincho" w:hAnsi="Times New Roman" w:cs="Times New Roman"/>
          <w:color w:val="2F2B20" w:themeColor="text1"/>
          <w:sz w:val="24"/>
          <w:szCs w:val="24"/>
        </w:rPr>
        <w:t xml:space="preserve">, </w:t>
      </w:r>
      <w:proofErr w:type="spellStart"/>
      <w:r w:rsidRPr="003E6BC7">
        <w:rPr>
          <w:rFonts w:ascii="Times New Roman" w:eastAsia="MS Mincho" w:hAnsi="Times New Roman" w:cs="Times New Roman"/>
          <w:color w:val="2F2B20" w:themeColor="text1"/>
          <w:sz w:val="24"/>
          <w:szCs w:val="24"/>
        </w:rPr>
        <w:t>kerala</w:t>
      </w:r>
      <w:proofErr w:type="spellEnd"/>
      <w:r w:rsidRPr="003E6BC7">
        <w:rPr>
          <w:rFonts w:ascii="Times New Roman" w:eastAsia="MS Mincho" w:hAnsi="Times New Roman" w:cs="Times New Roman"/>
          <w:color w:val="2F2B20" w:themeColor="text1"/>
          <w:sz w:val="24"/>
          <w:szCs w:val="24"/>
        </w:rPr>
        <w:t>, India)</w:t>
      </w:r>
    </w:p>
    <w:p w14:paraId="6E26C616" w14:textId="77777777" w:rsidR="001D649F" w:rsidRPr="003E6BC7" w:rsidRDefault="001D649F" w:rsidP="001D649F">
      <w:pPr>
        <w:pStyle w:val="ListParagraph"/>
        <w:numPr>
          <w:ilvl w:val="0"/>
          <w:numId w:val="7"/>
        </w:numPr>
        <w:spacing w:line="259" w:lineRule="auto"/>
        <w:rPr>
          <w:rFonts w:ascii="Times New Roman" w:eastAsia="MS Mincho" w:hAnsi="Times New Roman" w:cs="Times New Roman"/>
          <w:color w:val="2F2B20" w:themeColor="text1"/>
          <w:sz w:val="24"/>
          <w:szCs w:val="24"/>
        </w:rPr>
      </w:pPr>
      <w:r w:rsidRPr="003E6BC7">
        <w:rPr>
          <w:rFonts w:ascii="Times New Roman" w:eastAsia="MS Mincho" w:hAnsi="Times New Roman" w:cs="Times New Roman"/>
          <w:color w:val="2F2B20" w:themeColor="text1"/>
          <w:sz w:val="24"/>
          <w:szCs w:val="24"/>
        </w:rPr>
        <w:t xml:space="preserve">VHSE (G.V Raja sports school, </w:t>
      </w:r>
      <w:proofErr w:type="spellStart"/>
      <w:r w:rsidRPr="003E6BC7">
        <w:rPr>
          <w:rFonts w:ascii="Times New Roman" w:eastAsia="MS Mincho" w:hAnsi="Times New Roman" w:cs="Times New Roman"/>
          <w:color w:val="2F2B20" w:themeColor="text1"/>
          <w:sz w:val="24"/>
          <w:szCs w:val="24"/>
        </w:rPr>
        <w:t>tvm</w:t>
      </w:r>
      <w:proofErr w:type="spellEnd"/>
      <w:r w:rsidRPr="003E6BC7">
        <w:rPr>
          <w:rFonts w:ascii="Times New Roman" w:eastAsia="MS Mincho" w:hAnsi="Times New Roman" w:cs="Times New Roman"/>
          <w:color w:val="2F2B20" w:themeColor="text1"/>
          <w:sz w:val="24"/>
          <w:szCs w:val="24"/>
        </w:rPr>
        <w:t xml:space="preserve">, </w:t>
      </w:r>
      <w:proofErr w:type="spellStart"/>
      <w:r w:rsidRPr="003E6BC7">
        <w:rPr>
          <w:rFonts w:ascii="Times New Roman" w:eastAsia="MS Mincho" w:hAnsi="Times New Roman" w:cs="Times New Roman"/>
          <w:color w:val="2F2B20" w:themeColor="text1"/>
          <w:sz w:val="24"/>
          <w:szCs w:val="24"/>
        </w:rPr>
        <w:t>kerala</w:t>
      </w:r>
      <w:proofErr w:type="spellEnd"/>
      <w:r w:rsidRPr="003E6BC7">
        <w:rPr>
          <w:rFonts w:ascii="Times New Roman" w:eastAsia="MS Mincho" w:hAnsi="Times New Roman" w:cs="Times New Roman"/>
          <w:color w:val="2F2B20" w:themeColor="text1"/>
          <w:sz w:val="24"/>
          <w:szCs w:val="24"/>
        </w:rPr>
        <w:t>, India)</w:t>
      </w:r>
    </w:p>
    <w:p w14:paraId="608A3C4A" w14:textId="77777777" w:rsidR="001D649F" w:rsidRPr="003E6BC7" w:rsidRDefault="001D649F" w:rsidP="001D649F">
      <w:pPr>
        <w:pStyle w:val="ListParagraph"/>
        <w:numPr>
          <w:ilvl w:val="0"/>
          <w:numId w:val="7"/>
        </w:numPr>
        <w:spacing w:line="259" w:lineRule="auto"/>
        <w:rPr>
          <w:rFonts w:ascii="Times New Roman" w:eastAsia="MS Mincho" w:hAnsi="Times New Roman" w:cs="Times New Roman"/>
          <w:color w:val="2F2B20" w:themeColor="text1"/>
          <w:sz w:val="24"/>
          <w:szCs w:val="24"/>
        </w:rPr>
      </w:pPr>
      <w:r w:rsidRPr="003E6BC7">
        <w:rPr>
          <w:rFonts w:ascii="Times New Roman" w:eastAsia="MS Mincho" w:hAnsi="Times New Roman" w:cs="Times New Roman"/>
          <w:color w:val="2F2B20" w:themeColor="text1"/>
          <w:sz w:val="24"/>
          <w:szCs w:val="24"/>
        </w:rPr>
        <w:t xml:space="preserve">BPE (Bachelor of physical education) </w:t>
      </w:r>
      <w:proofErr w:type="gramStart"/>
      <w:r w:rsidRPr="003E6BC7">
        <w:rPr>
          <w:rFonts w:ascii="Times New Roman" w:eastAsia="MS Mincho" w:hAnsi="Times New Roman" w:cs="Times New Roman"/>
          <w:color w:val="2F2B20" w:themeColor="text1"/>
          <w:sz w:val="24"/>
          <w:szCs w:val="24"/>
        </w:rPr>
        <w:t>( Christ</w:t>
      </w:r>
      <w:proofErr w:type="gramEnd"/>
      <w:r w:rsidRPr="003E6BC7">
        <w:rPr>
          <w:rFonts w:ascii="Times New Roman" w:eastAsia="MS Mincho" w:hAnsi="Times New Roman" w:cs="Times New Roman"/>
          <w:color w:val="2F2B20" w:themeColor="text1"/>
          <w:sz w:val="24"/>
          <w:szCs w:val="24"/>
        </w:rPr>
        <w:t xml:space="preserve"> college, </w:t>
      </w:r>
      <w:proofErr w:type="spellStart"/>
      <w:r w:rsidRPr="003E6BC7">
        <w:rPr>
          <w:rFonts w:ascii="Times New Roman" w:eastAsia="MS Mincho" w:hAnsi="Times New Roman" w:cs="Times New Roman"/>
          <w:color w:val="2F2B20" w:themeColor="text1"/>
          <w:sz w:val="24"/>
          <w:szCs w:val="24"/>
        </w:rPr>
        <w:t>irinjalakuda</w:t>
      </w:r>
      <w:proofErr w:type="spellEnd"/>
      <w:r w:rsidRPr="003E6BC7">
        <w:rPr>
          <w:rFonts w:ascii="Times New Roman" w:eastAsia="MS Mincho" w:hAnsi="Times New Roman" w:cs="Times New Roman"/>
          <w:color w:val="2F2B20" w:themeColor="text1"/>
          <w:sz w:val="24"/>
          <w:szCs w:val="24"/>
        </w:rPr>
        <w:t xml:space="preserve">, </w:t>
      </w:r>
      <w:proofErr w:type="spellStart"/>
      <w:r w:rsidRPr="003E6BC7">
        <w:rPr>
          <w:rFonts w:ascii="Times New Roman" w:eastAsia="MS Mincho" w:hAnsi="Times New Roman" w:cs="Times New Roman"/>
          <w:color w:val="2F2B20" w:themeColor="text1"/>
          <w:sz w:val="24"/>
          <w:szCs w:val="24"/>
        </w:rPr>
        <w:t>kerala</w:t>
      </w:r>
      <w:proofErr w:type="spellEnd"/>
      <w:r w:rsidRPr="003E6BC7">
        <w:rPr>
          <w:rFonts w:ascii="Times New Roman" w:eastAsia="MS Mincho" w:hAnsi="Times New Roman" w:cs="Times New Roman"/>
          <w:color w:val="2F2B20" w:themeColor="text1"/>
          <w:sz w:val="24"/>
          <w:szCs w:val="24"/>
        </w:rPr>
        <w:t>, India)</w:t>
      </w:r>
    </w:p>
    <w:p w14:paraId="6785F311" w14:textId="7DAC8A7F" w:rsidR="0032520B" w:rsidRDefault="0032520B" w:rsidP="001D64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4A2B76" w14:textId="77777777" w:rsidR="00643DBD" w:rsidRPr="001D649F" w:rsidRDefault="00643DBD" w:rsidP="001D64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26A57" w14:textId="2809263D" w:rsidR="0032520B" w:rsidRPr="001D649F" w:rsidRDefault="0032520B" w:rsidP="00B606DF">
      <w:pPr>
        <w:pStyle w:val="Skill"/>
        <w:shd w:val="clear" w:color="auto" w:fill="C3D8D7" w:themeFill="accent2" w:themeFillTint="99"/>
        <w:rPr>
          <w:rFonts w:ascii="Times New Roman" w:hAnsi="Times New Roman" w:cs="Times New Roman"/>
          <w:b/>
          <w:noProof w:val="0"/>
          <w:color w:val="2F2B20" w:themeColor="text1"/>
          <w:sz w:val="28"/>
          <w:szCs w:val="28"/>
          <w:lang w:val="en-US"/>
        </w:rPr>
      </w:pPr>
      <w:r w:rsidRPr="001D649F">
        <w:rPr>
          <w:rFonts w:ascii="Times New Roman" w:hAnsi="Times New Roman" w:cs="Times New Roman"/>
          <w:b/>
          <w:noProof w:val="0"/>
          <w:color w:val="2F2B20" w:themeColor="text1"/>
          <w:sz w:val="28"/>
          <w:szCs w:val="28"/>
          <w:lang w:val="en-US"/>
        </w:rPr>
        <w:lastRenderedPageBreak/>
        <w:t>L</w:t>
      </w:r>
      <w:r w:rsidR="003E6BC7">
        <w:rPr>
          <w:rFonts w:ascii="Times New Roman" w:hAnsi="Times New Roman" w:cs="Times New Roman"/>
          <w:b/>
          <w:noProof w:val="0"/>
          <w:color w:val="2F2B20" w:themeColor="text1"/>
          <w:sz w:val="28"/>
          <w:szCs w:val="28"/>
          <w:lang w:val="en-US"/>
        </w:rPr>
        <w:t>ANGUAGES KNOWN</w:t>
      </w:r>
    </w:p>
    <w:p w14:paraId="216660BA" w14:textId="77777777" w:rsidR="0032520B" w:rsidRPr="001D649F" w:rsidRDefault="0032520B" w:rsidP="0032520B">
      <w:pPr>
        <w:pStyle w:val="Skill"/>
        <w:numPr>
          <w:ilvl w:val="0"/>
          <w:numId w:val="4"/>
        </w:numP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1D649F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English</w:t>
      </w:r>
    </w:p>
    <w:p w14:paraId="6F99803B" w14:textId="77777777" w:rsidR="0032520B" w:rsidRPr="001D649F" w:rsidRDefault="0032520B" w:rsidP="0032520B">
      <w:pPr>
        <w:pStyle w:val="Skill"/>
        <w:numPr>
          <w:ilvl w:val="0"/>
          <w:numId w:val="4"/>
        </w:numP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1D649F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Malayalam</w:t>
      </w:r>
    </w:p>
    <w:p w14:paraId="4A9C67D8" w14:textId="6ED94E44" w:rsidR="007D7B4D" w:rsidRPr="003E6BC7" w:rsidRDefault="0032520B" w:rsidP="0032520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2F2B20" w:themeColor="text1"/>
          <w:sz w:val="24"/>
          <w:szCs w:val="24"/>
        </w:rPr>
      </w:pPr>
      <w:r w:rsidRPr="003E6BC7">
        <w:rPr>
          <w:rFonts w:ascii="Times New Roman" w:hAnsi="Times New Roman" w:cs="Times New Roman"/>
          <w:bCs/>
          <w:color w:val="2F2B20" w:themeColor="text1"/>
          <w:sz w:val="24"/>
          <w:szCs w:val="24"/>
        </w:rPr>
        <w:t>Tamil</w:t>
      </w:r>
    </w:p>
    <w:p w14:paraId="6D489D76" w14:textId="3981CE14" w:rsidR="007D7B4D" w:rsidRPr="001D649F" w:rsidRDefault="0032520B" w:rsidP="00B606DF">
      <w:pPr>
        <w:pStyle w:val="SectionHeading"/>
        <w:shd w:val="clear" w:color="auto" w:fill="C3D8D7" w:themeFill="accent2" w:themeFillTint="99"/>
        <w:rPr>
          <w:rFonts w:ascii="Times New Roman" w:hAnsi="Times New Roman" w:cs="Times New Roman"/>
          <w:color w:val="2F2B20" w:themeColor="text1"/>
          <w:sz w:val="28"/>
        </w:rPr>
      </w:pPr>
      <w:r w:rsidRPr="001D649F">
        <w:rPr>
          <w:rFonts w:ascii="Times New Roman" w:hAnsi="Times New Roman" w:cs="Times New Roman"/>
          <w:color w:val="2F2B20" w:themeColor="text1"/>
          <w:sz w:val="28"/>
        </w:rPr>
        <w:t>COMPUTER LITERACY</w:t>
      </w:r>
    </w:p>
    <w:p w14:paraId="43CBB8D8" w14:textId="515460A0" w:rsidR="0032520B" w:rsidRPr="003E6BC7" w:rsidRDefault="0032520B" w:rsidP="003252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F2B20" w:themeColor="text1"/>
          <w:sz w:val="24"/>
          <w:szCs w:val="24"/>
        </w:rPr>
      </w:pPr>
      <w:r w:rsidRPr="003E6BC7">
        <w:rPr>
          <w:rFonts w:ascii="Times New Roman" w:hAnsi="Times New Roman" w:cs="Times New Roman"/>
          <w:color w:val="2F2B20" w:themeColor="text1"/>
          <w:sz w:val="24"/>
          <w:szCs w:val="24"/>
        </w:rPr>
        <w:t>MS Word</w:t>
      </w:r>
    </w:p>
    <w:p w14:paraId="37F85D2B" w14:textId="77777777" w:rsidR="003E6BC7" w:rsidRDefault="0032520B" w:rsidP="001D64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F2B20" w:themeColor="text1"/>
          <w:sz w:val="24"/>
          <w:szCs w:val="24"/>
        </w:rPr>
      </w:pPr>
      <w:r w:rsidRPr="003E6BC7">
        <w:rPr>
          <w:rFonts w:ascii="Times New Roman" w:hAnsi="Times New Roman" w:cs="Times New Roman"/>
          <w:color w:val="2F2B20" w:themeColor="text1"/>
          <w:sz w:val="24"/>
          <w:szCs w:val="24"/>
        </w:rPr>
        <w:t xml:space="preserve">MS </w:t>
      </w:r>
      <w:proofErr w:type="spellStart"/>
      <w:r w:rsidRPr="003E6BC7">
        <w:rPr>
          <w:rFonts w:ascii="Times New Roman" w:hAnsi="Times New Roman" w:cs="Times New Roman"/>
          <w:color w:val="2F2B20" w:themeColor="text1"/>
          <w:sz w:val="24"/>
          <w:szCs w:val="24"/>
        </w:rPr>
        <w:t>Excell</w:t>
      </w:r>
      <w:proofErr w:type="spellEnd"/>
    </w:p>
    <w:p w14:paraId="7C1B7082" w14:textId="77777777" w:rsidR="003E6BC7" w:rsidRDefault="003E6BC7" w:rsidP="003E6BC7">
      <w:pPr>
        <w:pStyle w:val="ListParagraph"/>
        <w:ind w:firstLine="0"/>
        <w:rPr>
          <w:rFonts w:ascii="Times New Roman" w:hAnsi="Times New Roman" w:cs="Times New Roman"/>
          <w:color w:val="2F2B20" w:themeColor="text1"/>
          <w:sz w:val="24"/>
          <w:szCs w:val="24"/>
        </w:rPr>
      </w:pPr>
    </w:p>
    <w:p w14:paraId="06B4CC6B" w14:textId="4E1AFAFC" w:rsidR="007D7B4D" w:rsidRPr="00411983" w:rsidRDefault="006E6306" w:rsidP="00B606DF">
      <w:pPr>
        <w:shd w:val="clear" w:color="auto" w:fill="C3D8D7" w:themeFill="accent2" w:themeFillTint="99"/>
        <w:rPr>
          <w:rFonts w:ascii="Times New Roman" w:hAnsi="Times New Roman" w:cs="Times New Roman"/>
          <w:color w:val="2F2B20" w:themeColor="text1"/>
          <w:sz w:val="24"/>
          <w:szCs w:val="24"/>
        </w:rPr>
      </w:pPr>
      <w:r w:rsidRPr="00411983">
        <w:rPr>
          <w:rFonts w:ascii="Times New Roman" w:hAnsi="Times New Roman" w:cs="Times New Roman"/>
          <w:b/>
          <w:bCs/>
          <w:color w:val="2F2B20" w:themeColor="text1"/>
          <w:sz w:val="28"/>
          <w:szCs w:val="28"/>
        </w:rPr>
        <w:t>AREAS OF STRENGTH</w:t>
      </w:r>
    </w:p>
    <w:p w14:paraId="6112C670" w14:textId="39F3008A" w:rsidR="007D7B4D" w:rsidRPr="003E6BC7" w:rsidRDefault="006E6306">
      <w:pPr>
        <w:pStyle w:val="ListParagraph"/>
        <w:numPr>
          <w:ilvl w:val="0"/>
          <w:numId w:val="4"/>
        </w:numPr>
        <w:spacing w:after="0"/>
        <w:ind w:left="288" w:hanging="288"/>
        <w:rPr>
          <w:rFonts w:ascii="Times New Roman" w:hAnsi="Times New Roman" w:cs="Times New Roman"/>
          <w:color w:val="2F2B20" w:themeColor="text1"/>
          <w:sz w:val="24"/>
          <w:szCs w:val="24"/>
        </w:rPr>
      </w:pPr>
      <w:r w:rsidRPr="003E6BC7">
        <w:rPr>
          <w:rFonts w:ascii="Times New Roman" w:hAnsi="Times New Roman" w:cs="Times New Roman"/>
          <w:color w:val="2F2B20" w:themeColor="text1"/>
          <w:sz w:val="24"/>
          <w:szCs w:val="24"/>
        </w:rPr>
        <w:t xml:space="preserve">Achievement oriented </w:t>
      </w:r>
      <w:r w:rsidR="0032520B" w:rsidRPr="003E6BC7">
        <w:rPr>
          <w:rFonts w:ascii="Times New Roman" w:hAnsi="Times New Roman" w:cs="Times New Roman"/>
          <w:color w:val="2F2B20" w:themeColor="text1"/>
          <w:sz w:val="24"/>
          <w:szCs w:val="24"/>
        </w:rPr>
        <w:t>backed with strong commitment level and ability to learn quickly.</w:t>
      </w:r>
    </w:p>
    <w:p w14:paraId="3A687072" w14:textId="2AAFC887" w:rsidR="0032520B" w:rsidRPr="003E6BC7" w:rsidRDefault="0032520B">
      <w:pPr>
        <w:pStyle w:val="ListParagraph"/>
        <w:numPr>
          <w:ilvl w:val="0"/>
          <w:numId w:val="4"/>
        </w:numPr>
        <w:spacing w:after="0"/>
        <w:ind w:left="288" w:hanging="288"/>
        <w:rPr>
          <w:rFonts w:ascii="Times New Roman" w:hAnsi="Times New Roman" w:cs="Times New Roman"/>
          <w:color w:val="2F2B20" w:themeColor="text1"/>
          <w:sz w:val="24"/>
          <w:szCs w:val="24"/>
        </w:rPr>
      </w:pPr>
      <w:r w:rsidRPr="003E6BC7">
        <w:rPr>
          <w:rFonts w:ascii="Times New Roman" w:hAnsi="Times New Roman" w:cs="Times New Roman"/>
          <w:color w:val="2F2B20" w:themeColor="text1"/>
          <w:sz w:val="24"/>
          <w:szCs w:val="24"/>
        </w:rPr>
        <w:t>Strong interpersonal and organizing skill.</w:t>
      </w:r>
    </w:p>
    <w:p w14:paraId="34ACA4AE" w14:textId="250D41A5" w:rsidR="001D649F" w:rsidRPr="003E6BC7" w:rsidRDefault="001D649F">
      <w:pPr>
        <w:pStyle w:val="ListParagraph"/>
        <w:numPr>
          <w:ilvl w:val="0"/>
          <w:numId w:val="4"/>
        </w:numPr>
        <w:spacing w:after="0"/>
        <w:ind w:left="288" w:hanging="288"/>
        <w:rPr>
          <w:rFonts w:ascii="Times New Roman" w:hAnsi="Times New Roman" w:cs="Times New Roman"/>
          <w:color w:val="2F2B20" w:themeColor="text1"/>
          <w:sz w:val="24"/>
          <w:szCs w:val="24"/>
        </w:rPr>
      </w:pPr>
      <w:r w:rsidRPr="003E6BC7">
        <w:rPr>
          <w:rFonts w:ascii="Times New Roman" w:hAnsi="Times New Roman" w:cs="Times New Roman"/>
          <w:color w:val="2F2B20" w:themeColor="text1"/>
          <w:sz w:val="24"/>
          <w:szCs w:val="24"/>
        </w:rPr>
        <w:t>Good presentation and communication skill</w:t>
      </w:r>
    </w:p>
    <w:p w14:paraId="2B31CF21" w14:textId="6E1A4A85" w:rsidR="001D649F" w:rsidRPr="003E6BC7" w:rsidRDefault="0032520B" w:rsidP="001D649F">
      <w:pPr>
        <w:rPr>
          <w:rFonts w:ascii="Times New Roman" w:eastAsia="MS Mincho" w:hAnsi="Times New Roman" w:cs="Times New Roman"/>
          <w:b/>
          <w:color w:val="2F2B20" w:themeColor="text1"/>
          <w:sz w:val="24"/>
          <w:szCs w:val="24"/>
          <w:u w:val="single"/>
        </w:rPr>
      </w:pPr>
      <w:r w:rsidRPr="003E6BC7">
        <w:rPr>
          <w:rFonts w:ascii="Times New Roman" w:hAnsi="Times New Roman" w:cs="Times New Roman"/>
          <w:color w:val="2F2B20" w:themeColor="text1"/>
          <w:sz w:val="24"/>
          <w:szCs w:val="24"/>
        </w:rPr>
        <w:t>.</w:t>
      </w:r>
      <w:r w:rsidR="001D649F" w:rsidRPr="003E6BC7">
        <w:rPr>
          <w:rFonts w:ascii="Times New Roman" w:eastAsia="MS Mincho" w:hAnsi="Times New Roman" w:cs="Times New Roman"/>
          <w:b/>
          <w:color w:val="2F2B20" w:themeColor="text1"/>
          <w:sz w:val="24"/>
          <w:szCs w:val="24"/>
          <w:u w:val="single"/>
        </w:rPr>
        <w:t xml:space="preserve"> </w:t>
      </w:r>
    </w:p>
    <w:p w14:paraId="124C6210" w14:textId="55C2BF4D" w:rsidR="001D649F" w:rsidRPr="003E6BC7" w:rsidRDefault="001D649F" w:rsidP="00B606DF">
      <w:pPr>
        <w:shd w:val="clear" w:color="auto" w:fill="C3D8D7" w:themeFill="accent2" w:themeFillTint="99"/>
        <w:rPr>
          <w:rFonts w:ascii="Times New Roman" w:eastAsia="MS Mincho" w:hAnsi="Times New Roman" w:cs="Times New Roman"/>
          <w:b/>
          <w:color w:val="2F2B20" w:themeColor="text1"/>
          <w:sz w:val="28"/>
          <w:szCs w:val="28"/>
        </w:rPr>
      </w:pPr>
      <w:r w:rsidRPr="003E6BC7">
        <w:rPr>
          <w:rFonts w:ascii="Times New Roman" w:eastAsia="MS Mincho" w:hAnsi="Times New Roman" w:cs="Times New Roman"/>
          <w:b/>
          <w:color w:val="2F2B20" w:themeColor="text1"/>
          <w:sz w:val="28"/>
          <w:szCs w:val="28"/>
        </w:rPr>
        <w:t>DECLARATION</w:t>
      </w:r>
    </w:p>
    <w:p w14:paraId="5BEC14F1" w14:textId="77777777" w:rsidR="00411983" w:rsidRDefault="001D649F" w:rsidP="001D649F">
      <w:pPr>
        <w:pStyle w:val="ListParagraph"/>
        <w:ind w:left="858"/>
        <w:rPr>
          <w:rFonts w:ascii="Times New Roman" w:eastAsia="MS Mincho" w:hAnsi="Times New Roman" w:cs="Times New Roman"/>
          <w:color w:val="2F2B20" w:themeColor="text1"/>
          <w:sz w:val="24"/>
          <w:szCs w:val="24"/>
        </w:rPr>
      </w:pPr>
      <w:r w:rsidRPr="003E6BC7">
        <w:rPr>
          <w:rFonts w:ascii="Times New Roman" w:eastAsia="MS Mincho" w:hAnsi="Times New Roman" w:cs="Times New Roman"/>
          <w:color w:val="2F2B20" w:themeColor="text1"/>
          <w:sz w:val="24"/>
          <w:szCs w:val="24"/>
        </w:rPr>
        <w:t xml:space="preserve">I </w:t>
      </w:r>
      <w:proofErr w:type="spellStart"/>
      <w:r w:rsidRPr="003E6BC7">
        <w:rPr>
          <w:rFonts w:ascii="Times New Roman" w:eastAsia="MS Mincho" w:hAnsi="Times New Roman" w:cs="Times New Roman"/>
          <w:color w:val="2F2B20" w:themeColor="text1"/>
          <w:sz w:val="24"/>
          <w:szCs w:val="24"/>
        </w:rPr>
        <w:t>here by</w:t>
      </w:r>
      <w:proofErr w:type="spellEnd"/>
      <w:r w:rsidRPr="003E6BC7">
        <w:rPr>
          <w:rFonts w:ascii="Times New Roman" w:eastAsia="MS Mincho" w:hAnsi="Times New Roman" w:cs="Times New Roman"/>
          <w:color w:val="2F2B20" w:themeColor="text1"/>
          <w:sz w:val="24"/>
          <w:szCs w:val="24"/>
        </w:rPr>
        <w:t xml:space="preserve"> declare that all the above statements are true, correct and complete to the </w:t>
      </w:r>
    </w:p>
    <w:p w14:paraId="175AC533" w14:textId="5B3D5B80" w:rsidR="001D649F" w:rsidRPr="003E6BC7" w:rsidRDefault="001D649F" w:rsidP="001D649F">
      <w:pPr>
        <w:pStyle w:val="ListParagraph"/>
        <w:ind w:left="858"/>
        <w:rPr>
          <w:rFonts w:ascii="Times New Roman" w:eastAsia="MS Mincho" w:hAnsi="Times New Roman" w:cs="Times New Roman"/>
          <w:color w:val="2F2B20" w:themeColor="text1"/>
          <w:sz w:val="24"/>
          <w:szCs w:val="24"/>
        </w:rPr>
      </w:pPr>
      <w:r w:rsidRPr="003E6BC7">
        <w:rPr>
          <w:rFonts w:ascii="Times New Roman" w:eastAsia="MS Mincho" w:hAnsi="Times New Roman" w:cs="Times New Roman"/>
          <w:color w:val="2F2B20" w:themeColor="text1"/>
          <w:sz w:val="24"/>
          <w:szCs w:val="24"/>
        </w:rPr>
        <w:t>best</w:t>
      </w:r>
      <w:r w:rsidR="00411983">
        <w:rPr>
          <w:rFonts w:ascii="Times New Roman" w:eastAsia="MS Mincho" w:hAnsi="Times New Roman" w:cs="Times New Roman"/>
          <w:color w:val="2F2B20" w:themeColor="text1"/>
          <w:sz w:val="24"/>
          <w:szCs w:val="24"/>
        </w:rPr>
        <w:t xml:space="preserve"> </w:t>
      </w:r>
      <w:r w:rsidRPr="003E6BC7">
        <w:rPr>
          <w:rFonts w:ascii="Times New Roman" w:eastAsia="MS Mincho" w:hAnsi="Times New Roman" w:cs="Times New Roman"/>
          <w:color w:val="2F2B20" w:themeColor="text1"/>
          <w:sz w:val="24"/>
          <w:szCs w:val="24"/>
        </w:rPr>
        <w:t>of my knowledge and belief.</w:t>
      </w:r>
    </w:p>
    <w:p w14:paraId="35F89CF6" w14:textId="77777777" w:rsidR="001D649F" w:rsidRPr="001D649F" w:rsidRDefault="001D649F" w:rsidP="001D649F">
      <w:pPr>
        <w:pStyle w:val="ListParagraph"/>
        <w:spacing w:after="0"/>
        <w:ind w:left="288" w:firstLine="0"/>
        <w:rPr>
          <w:rFonts w:ascii="Times New Roman" w:hAnsi="Times New Roman" w:cs="Times New Roman"/>
          <w:sz w:val="24"/>
          <w:szCs w:val="24"/>
        </w:rPr>
      </w:pPr>
    </w:p>
    <w:p w14:paraId="05B3346E" w14:textId="77777777" w:rsidR="0032520B" w:rsidRPr="001D649F" w:rsidRDefault="0032520B" w:rsidP="0032520B">
      <w:pPr>
        <w:pStyle w:val="ListParagraph"/>
        <w:spacing w:after="0"/>
        <w:ind w:left="288" w:firstLine="0"/>
        <w:rPr>
          <w:rFonts w:ascii="Times New Roman" w:hAnsi="Times New Roman" w:cs="Times New Roman"/>
          <w:sz w:val="24"/>
          <w:szCs w:val="24"/>
        </w:rPr>
      </w:pPr>
    </w:p>
    <w:p w14:paraId="013E7DCA" w14:textId="61EE178B" w:rsidR="006E6306" w:rsidRPr="00411983" w:rsidRDefault="00411983" w:rsidP="00411983">
      <w:pPr>
        <w:pStyle w:val="ListParagraph"/>
        <w:tabs>
          <w:tab w:val="left" w:pos="5843"/>
        </w:tabs>
        <w:spacing w:after="0"/>
        <w:ind w:left="288" w:firstLine="0"/>
        <w:rPr>
          <w:rFonts w:ascii="Times New Roman" w:hAnsi="Times New Roman" w:cs="Times New Roman"/>
          <w:sz w:val="24"/>
          <w:szCs w:val="24"/>
        </w:rPr>
      </w:pPr>
      <w:r>
        <w:tab/>
      </w:r>
      <w:r w:rsidRPr="00411983">
        <w:rPr>
          <w:rFonts w:ascii="Times New Roman" w:hAnsi="Times New Roman" w:cs="Times New Roman"/>
          <w:color w:val="2F2B20" w:themeColor="text1"/>
          <w:sz w:val="24"/>
          <w:szCs w:val="24"/>
        </w:rPr>
        <w:t>ABHIJITH P SADANANDAN</w:t>
      </w:r>
    </w:p>
    <w:p w14:paraId="54EBA754" w14:textId="77777777" w:rsidR="0032520B" w:rsidRPr="00BC0045" w:rsidRDefault="0032520B" w:rsidP="0032520B">
      <w:pPr>
        <w:pStyle w:val="Skill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28539EEA" w14:textId="77777777" w:rsidR="007D7B4D" w:rsidRDefault="007D7B4D">
      <w:pPr>
        <w:spacing w:after="200" w:line="276" w:lineRule="auto"/>
      </w:pPr>
    </w:p>
    <w:sectPr w:rsidR="007D7B4D">
      <w:headerReference w:type="even" r:id="rId12"/>
      <w:footerReference w:type="even" r:id="rId13"/>
      <w:footerReference w:type="default" r:id="rId14"/>
      <w:headerReference w:type="first" r:id="rId15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22CD8" w14:textId="77777777" w:rsidR="007E56AD" w:rsidRDefault="007E56AD">
      <w:pPr>
        <w:spacing w:after="0" w:line="240" w:lineRule="auto"/>
      </w:pPr>
      <w:r>
        <w:separator/>
      </w:r>
    </w:p>
  </w:endnote>
  <w:endnote w:type="continuationSeparator" w:id="0">
    <w:p w14:paraId="0A7D8557" w14:textId="77777777" w:rsidR="007E56AD" w:rsidRDefault="007E5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3D9D4" w14:textId="77777777" w:rsidR="007D7B4D" w:rsidRDefault="007E56AD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2D2BAB6" wp14:editId="2951BF4C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B0D620" w14:textId="77777777" w:rsidR="007D7B4D" w:rsidRDefault="007D7B4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2D2BAB6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" fillcolor="#675e47 [3215]" stroked="f" strokeweight="2pt">
              <v:textbox>
                <w:txbxContent>
                  <w:p w14:paraId="18B0D620" w14:textId="77777777" w:rsidR="007D7B4D" w:rsidRDefault="007D7B4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40247EA8" wp14:editId="531BC7C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325C8E" w14:textId="77777777" w:rsidR="007D7B4D" w:rsidRDefault="007D7B4D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0247EA8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" fillcolor="#a9a57c [3204]" stroked="f" strokeweight="2pt">
              <v:textbox>
                <w:txbxContent>
                  <w:p w14:paraId="27325C8E" w14:textId="77777777" w:rsidR="007D7B4D" w:rsidRDefault="007D7B4D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BCBE17A" wp14:editId="0795EA67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CB1E4DF" w14:textId="77777777" w:rsidR="007D7B4D" w:rsidRDefault="007E56A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BE17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14:paraId="1CB1E4DF" w14:textId="77777777" w:rsidR="007D7B4D" w:rsidRDefault="007E56A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8A542" w14:textId="77777777" w:rsidR="007D7B4D" w:rsidRDefault="007E56AD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1D4E263F" wp14:editId="5A1DF489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7A6AA92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A3B07B5" wp14:editId="55A37FB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907D58" w14:textId="77777777" w:rsidR="007D7B4D" w:rsidRDefault="007D7B4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A3B07B5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" fillcolor="#675e47 [3215]" stroked="f" strokeweight="2pt">
              <v:textbox>
                <w:txbxContent>
                  <w:p w14:paraId="4E907D58" w14:textId="77777777" w:rsidR="007D7B4D" w:rsidRDefault="007D7B4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7C67B54B" wp14:editId="31A2FD5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38D843" w14:textId="77777777" w:rsidR="007D7B4D" w:rsidRDefault="007D7B4D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C67B54B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AJOTcu&#10;2gAAAAUBAAAPAAAAAAAAAAAAAAAAAGsEAABkcnMvZG93bnJldi54bWxQSwUGAAAAAAQABADzAAAA&#10;cgUAAAAA&#10;" fillcolor="#a9a57c [3204]" stroked="f" strokeweight="2pt">
              <v:textbox>
                <w:txbxContent>
                  <w:p w14:paraId="7338D843" w14:textId="77777777" w:rsidR="007D7B4D" w:rsidRDefault="007D7B4D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4DD3563" wp14:editId="455607CF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70D19162" w14:textId="77777777" w:rsidR="007D7B4D" w:rsidRDefault="007E56A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DD3563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14:paraId="70D19162" w14:textId="77777777" w:rsidR="007D7B4D" w:rsidRDefault="007E56A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B21B4" w14:textId="77777777" w:rsidR="007E56AD" w:rsidRDefault="007E56AD">
      <w:pPr>
        <w:spacing w:after="0" w:line="240" w:lineRule="auto"/>
      </w:pPr>
      <w:r>
        <w:separator/>
      </w:r>
    </w:p>
  </w:footnote>
  <w:footnote w:type="continuationSeparator" w:id="0">
    <w:p w14:paraId="7B106FE1" w14:textId="77777777" w:rsidR="007E56AD" w:rsidRDefault="007E5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47862" w14:textId="77777777" w:rsidR="007D7B4D" w:rsidRDefault="007E56AD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9EF3FB9" wp14:editId="3A6C5959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594262D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9AC8D90" wp14:editId="1BBFAC2D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A5B3A1" w14:textId="77777777" w:rsidR="007D7B4D" w:rsidRDefault="007E56A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69AC8D9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" fillcolor="#675e47 [3215]" stroked="f" strokeweight=".5pt">
              <v:textbox style="layout-flow:vertical;mso-layout-flow-alt:bottom-to-top">
                <w:txbxContent>
                  <w:p w14:paraId="54A5B3A1" w14:textId="77777777" w:rsidR="007D7B4D" w:rsidRDefault="007E56AD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33CEC2D" wp14:editId="733D4C2B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CDF1BB" w14:textId="77777777" w:rsidR="007D7B4D" w:rsidRDefault="007D7B4D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33CEC2D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" fillcolor="#a9a57c [3204]" stroked="f" strokeweight="2pt">
              <v:textbox>
                <w:txbxContent>
                  <w:p w14:paraId="4BCDF1BB" w14:textId="77777777" w:rsidR="007D7B4D" w:rsidRDefault="007D7B4D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19FF4F3" wp14:editId="4084D45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185E71" w14:textId="77777777" w:rsidR="007D7B4D" w:rsidRDefault="007D7B4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19FF4F3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" fillcolor="#675e47 [3215]" stroked="f" strokeweight="2pt">
              <v:textbox>
                <w:txbxContent>
                  <w:p w14:paraId="6B185E71" w14:textId="77777777" w:rsidR="007D7B4D" w:rsidRDefault="007D7B4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0FC5F" w14:textId="77777777" w:rsidR="007D7B4D" w:rsidRDefault="007E56AD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07658CF" wp14:editId="2739B10D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0056BFA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4A0DDF" wp14:editId="13030F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BDBD4F" w14:textId="77777777" w:rsidR="007D7B4D" w:rsidRDefault="007D7B4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B4A0DDF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" fillcolor="#675e47 [3215]" stroked="f" strokeweight="2pt">
              <v:textbox>
                <w:txbxContent>
                  <w:p w14:paraId="0BBDBD4F" w14:textId="77777777" w:rsidR="007D7B4D" w:rsidRDefault="007D7B4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696824" wp14:editId="21CD1B8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583E64" w14:textId="77777777" w:rsidR="007D7B4D" w:rsidRDefault="007D7B4D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7696824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CTk3LtoA&#10;AAAFAQAADwAAAAAAAAAAAAAAAABpBAAAZHJzL2Rvd25yZXYueG1sUEsFBgAAAAAEAAQA8wAAAHAF&#10;AAAAAA==&#10;" fillcolor="#a9a57c [3204]" stroked="f" strokeweight="2pt">
              <v:textbox>
                <w:txbxContent>
                  <w:p w14:paraId="66583E64" w14:textId="77777777" w:rsidR="007D7B4D" w:rsidRDefault="007D7B4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50554"/>
    <w:multiLevelType w:val="hybridMultilevel"/>
    <w:tmpl w:val="39F4B086"/>
    <w:lvl w:ilvl="0" w:tplc="41EE97AC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  <w:color w:val="2F2B2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CB1563"/>
    <w:multiLevelType w:val="hybridMultilevel"/>
    <w:tmpl w:val="6EDC5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06"/>
    <w:rsid w:val="001D649F"/>
    <w:rsid w:val="0032520B"/>
    <w:rsid w:val="003E6BC7"/>
    <w:rsid w:val="00411983"/>
    <w:rsid w:val="00632648"/>
    <w:rsid w:val="00643DBD"/>
    <w:rsid w:val="006E6306"/>
    <w:rsid w:val="007D7B4D"/>
    <w:rsid w:val="007E56AD"/>
    <w:rsid w:val="00B6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57C00"/>
  <w15:docId w15:val="{0E495CC6-BC2E-4DD6-A846-BE1BD328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styleId="Hyperlink">
    <w:name w:val="Hyperlink"/>
    <w:basedOn w:val="DefaultParagraphFont"/>
    <w:uiPriority w:val="99"/>
    <w:unhideWhenUsed/>
    <w:rsid w:val="006E6306"/>
    <w:rPr>
      <w:color w:val="D2581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306"/>
    <w:rPr>
      <w:color w:val="605E5C"/>
      <w:shd w:val="clear" w:color="auto" w:fill="E1DFDD"/>
    </w:rPr>
  </w:style>
  <w:style w:type="paragraph" w:customStyle="1" w:styleId="Skill">
    <w:name w:val="Skill"/>
    <w:basedOn w:val="Normal"/>
    <w:rsid w:val="0032520B"/>
    <w:pPr>
      <w:tabs>
        <w:tab w:val="right" w:pos="3456"/>
      </w:tabs>
      <w:spacing w:after="40" w:line="259" w:lineRule="auto"/>
    </w:pPr>
    <w:rPr>
      <w:rFonts w:asciiTheme="majorHAnsi" w:eastAsiaTheme="minorEastAsia" w:hAnsiTheme="majorHAnsi"/>
      <w:noProof/>
      <w:sz w:val="22"/>
      <w:lang w:val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632648"/>
    <w:rPr>
      <w:color w:val="849A0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bhijithgvraja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0FDFC0E1A2E4D10A3142E98953DE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7A882-E15B-4F99-9F85-B5FD8319B2C0}"/>
      </w:docPartPr>
      <w:docPartBody>
        <w:p w:rsidR="00000000" w:rsidRDefault="00156926">
          <w:pPr>
            <w:pStyle w:val="10FDFC0E1A2E4D10A3142E98953DECE6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26"/>
    <w:rsid w:val="0015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10FDFC0E1A2E4D10A3142E98953DECE6">
    <w:name w:val="10FDFC0E1A2E4D10A3142E98953DECE6"/>
  </w:style>
  <w:style w:type="paragraph" w:customStyle="1" w:styleId="44E91C8A5F36485F8BD9E83DEF215F8E">
    <w:name w:val="44E91C8A5F36485F8BD9E83DEF215F8E"/>
  </w:style>
  <w:style w:type="paragraph" w:customStyle="1" w:styleId="1AB60A9FB5F84C159B2EA4DA61F1990C">
    <w:name w:val="1AB60A9FB5F84C159B2EA4DA61F1990C"/>
  </w:style>
  <w:style w:type="paragraph" w:customStyle="1" w:styleId="95C8701AA2AF4287AB809FB1D7D20D75">
    <w:name w:val="95C8701AA2AF4287AB809FB1D7D20D75"/>
  </w:style>
  <w:style w:type="paragraph" w:customStyle="1" w:styleId="2C91F46714FF483290469E634AD527CB">
    <w:name w:val="2C91F46714FF483290469E634AD527CB"/>
  </w:style>
  <w:style w:type="paragraph" w:customStyle="1" w:styleId="14B7FEF3505842AE9D72B70DFB4C0B4C">
    <w:name w:val="14B7FEF3505842AE9D72B70DFB4C0B4C"/>
  </w:style>
  <w:style w:type="paragraph" w:customStyle="1" w:styleId="CB5A8C76B40747258D28050712C0FAE9">
    <w:name w:val="CB5A8C76B40747258D28050712C0FAE9"/>
  </w:style>
  <w:style w:type="paragraph" w:customStyle="1" w:styleId="3B19C6A956C749B0B44EE4B0C6EA560B">
    <w:name w:val="3B19C6A956C749B0B44EE4B0C6EA560B"/>
  </w:style>
  <w:style w:type="paragraph" w:customStyle="1" w:styleId="247F28E3E26B4CBB8B25F7223F9428D2">
    <w:name w:val="247F28E3E26B4CBB8B25F7223F9428D2"/>
  </w:style>
  <w:style w:type="paragraph" w:customStyle="1" w:styleId="FF3D8509CBA945A18D59DC0C48FE3C2F">
    <w:name w:val="FF3D8509CBA945A18D59DC0C48FE3C2F"/>
  </w:style>
  <w:style w:type="paragraph" w:customStyle="1" w:styleId="E0FF9659A82946FBB4584E56445966B8">
    <w:name w:val="E0FF9659A82946FBB4584E56445966B8"/>
  </w:style>
  <w:style w:type="paragraph" w:customStyle="1" w:styleId="9813D20A02F240288D73622356D76BF0">
    <w:name w:val="9813D20A02F240288D73622356D76BF0"/>
  </w:style>
  <w:style w:type="paragraph" w:customStyle="1" w:styleId="1F4913E9EC154A33BA321D8FD08B8A38">
    <w:name w:val="1F4913E9EC154A33BA321D8FD08B8A38"/>
  </w:style>
  <w:style w:type="paragraph" w:customStyle="1" w:styleId="D37A3FEB5CA74853886BD8306323CF4B">
    <w:name w:val="D37A3FEB5CA74853886BD8306323CF4B"/>
  </w:style>
  <w:style w:type="paragraph" w:customStyle="1" w:styleId="B094D25D632E41229E1AA0E098F94894">
    <w:name w:val="B094D25D632E41229E1AA0E098F94894"/>
  </w:style>
  <w:style w:type="paragraph" w:customStyle="1" w:styleId="C48DFF6E4EAD41F7913F29044DD2EA8A">
    <w:name w:val="C48DFF6E4EAD41F7913F29044DD2EA8A"/>
  </w:style>
  <w:style w:type="paragraph" w:customStyle="1" w:styleId="0A3DCC71ACD44EE68F2539DC8303BFF8">
    <w:name w:val="0A3DCC71ACD44EE68F2539DC8303BFF8"/>
  </w:style>
  <w:style w:type="paragraph" w:customStyle="1" w:styleId="CFFC6744E57C4061885824231E44D5A9">
    <w:name w:val="CFFC6744E57C4061885824231E44D5A9"/>
  </w:style>
  <w:style w:type="paragraph" w:customStyle="1" w:styleId="EEFD593D60D54F74A891C2DB641161EE">
    <w:name w:val="EEFD593D60D54F74A891C2DB641161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221F0E-2961-402A-AAAA-E85F587B8D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44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2020-11-08T16:12:00Z</dcterms:created>
  <dcterms:modified xsi:type="dcterms:W3CDTF">2020-11-08T16:58:00Z</dcterms:modified>
</cp:coreProperties>
</file>